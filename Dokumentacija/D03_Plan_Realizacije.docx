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5D8650DC" w:rsidR="002343C5" w:rsidRPr="006F61C6" w:rsidRDefault="3BCC5733">
      <w:pPr>
        <w:pStyle w:val="BodyText"/>
        <w:rPr>
          <w:lang w:val="sr-Latn-CS"/>
        </w:rPr>
      </w:pPr>
      <w:r w:rsidRPr="44C5C7E7">
        <w:rPr>
          <w:lang w:val="sr-Latn-CS"/>
        </w:rPr>
        <w:t xml:space="preserve"> </w:t>
      </w:r>
    </w:p>
    <w:p w14:paraId="65786598" w14:textId="5FC272B4" w:rsidR="006D0694" w:rsidRDefault="00BD6C9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14:paraId="4AA46E2B" w14:textId="3039AFEE" w:rsidR="002343C5" w:rsidRPr="006F61C6" w:rsidRDefault="00BD6C9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Go To Chill Application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1"/>
          <w:footerReference w:type="even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>
        <w:tc>
          <w:tcPr>
            <w:tcW w:w="2304" w:type="dxa"/>
          </w:tcPr>
          <w:p w14:paraId="632E6288" w14:textId="1D253BD4" w:rsidR="002343C5" w:rsidRPr="006F61C6" w:rsidRDefault="00BD6C9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19.03.2021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2F5AC35" w14:textId="08D7E984" w:rsidR="002343C5" w:rsidRPr="00BD6C96" w:rsidRDefault="00BD6C96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2343C5" w:rsidRPr="006F61C6" w14:paraId="6A05A809" w14:textId="77777777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865D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20FD928" w14:textId="5AD44CFA" w:rsidR="002343C5" w:rsidRPr="00BD6C96" w:rsidRDefault="006F61C6" w:rsidP="006D0694">
      <w:pPr>
        <w:pStyle w:val="BodyText"/>
        <w:rPr>
          <w:lang w:val="sr-Latn-R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D6C96">
        <w:rPr>
          <w:lang w:val="sr-Latn-CS"/>
        </w:rPr>
        <w:t xml:space="preserve">sistema </w:t>
      </w:r>
      <w:r w:rsidR="00BD6C96">
        <w:t>– GTCApp.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8B3714C" w14:textId="2044C23B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D6C96">
        <w:rPr>
          <w:lang w:val="sr-Latn-CS"/>
        </w:rPr>
        <w:t>SquadTeam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</w:t>
      </w:r>
      <w:r w:rsidR="00BD6C96">
        <w:rPr>
          <w:lang w:val="sr-Latn-CS"/>
        </w:rPr>
        <w:t>sistema GTCAp</w:t>
      </w:r>
      <w:r w:rsidR="00BD6C96">
        <w:t>p</w:t>
      </w:r>
      <w:r w:rsidR="006D41CE">
        <w:rPr>
          <w:lang w:val="sr-Latn-CS"/>
        </w:rPr>
        <w:t xml:space="preserve">. 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73EF5E55" w:rsidR="002343C5" w:rsidRDefault="00BD6C96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GTCApp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D01_Predlog_Projekta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SquadTeam</w:t>
      </w:r>
      <w:r w:rsidR="002343C5" w:rsidRPr="006F61C6">
        <w:rPr>
          <w:lang w:val="sr-Latn-CS"/>
        </w:rPr>
        <w:t>.</w:t>
      </w:r>
    </w:p>
    <w:p w14:paraId="1C8212EB" w14:textId="2FE45E78" w:rsidR="00260B17" w:rsidRPr="006F61C6" w:rsidRDefault="00BD6C96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GTCApp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2021, Squad</w:t>
      </w:r>
      <w:r w:rsidR="00260B17">
        <w:rPr>
          <w:lang w:val="sr-Latn-CS"/>
        </w:rPr>
        <w:t>Team.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2C859D3A" w:rsidR="00103833" w:rsidRPr="006F61C6" w:rsidRDefault="00BD6C9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5D569119" w:rsidR="00103833" w:rsidRPr="006F61C6" w:rsidRDefault="00BD6C9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08EEA6E4" w:rsidR="00BD6C96" w:rsidRPr="00BD6C96" w:rsidRDefault="00BD6C96" w:rsidP="00CF694C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U prvoj fazi je cilj prikupljanje i definisanje zahteva. Tako</w:t>
            </w:r>
            <w:r>
              <w:rPr>
                <w:lang w:val="sr-Latn-RS"/>
              </w:rPr>
              <w:t>đe, ova faza podrazumeva analizu poslovnih mogućnosti proizvoda. U okviru ove faze potrebno je specificirati osnovne slučajeve korišćenja.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47E33F5F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</w:t>
            </w:r>
            <w:r w:rsidR="00BD6C96">
              <w:rPr>
                <w:lang w:val="sr-Latn-CS"/>
              </w:rPr>
              <w:t xml:space="preserve"> i planu realizacije.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2C988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6F446F7" w14:textId="0C72121B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</w:t>
            </w:r>
            <w:r w:rsidR="00BD6C96">
              <w:rPr>
                <w:lang w:val="sr-Latn-CS"/>
              </w:rPr>
              <w:t xml:space="preserve">i sistema. Nakon implementacije potrebno je </w:t>
            </w:r>
            <w:r>
              <w:rPr>
                <w:lang w:val="sr-Latn-CS"/>
              </w:rPr>
              <w:t>završiti r</w:t>
            </w:r>
            <w:r w:rsidR="00BD6C96">
              <w:rPr>
                <w:lang w:val="sr-Latn-CS"/>
              </w:rPr>
              <w:t>azvoj beta verzije koja će biti testirana i identifikovani nedostaci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3C417531" w14:textId="22B6ABC0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3456B">
        <w:rPr>
          <w:lang w:val="sr-Latn-CS"/>
        </w:rPr>
        <w:t>GTCApp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2E4E6EA5" w14:textId="7CBD2948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13456B">
        <w:rPr>
          <w:b/>
          <w:lang w:val="sr-Latn-CS"/>
        </w:rPr>
        <w:t>GTCApp</w:t>
      </w:r>
      <w:r w:rsidR="0013456B" w:rsidRPr="004561C7">
        <w:rPr>
          <w:b/>
          <w:lang w:val="sr-Latn-CS"/>
        </w:rPr>
        <w:t xml:space="preserve"> </w:t>
      </w:r>
      <w:r w:rsidRPr="004561C7">
        <w:rPr>
          <w:b/>
          <w:lang w:val="sr-Latn-CS"/>
        </w:rPr>
        <w:t>_Raspored_aktivnosti.mpp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4BBCD37B" w14:textId="24867C23" w:rsidR="00644657" w:rsidRDefault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poslovnih mogućnosti. Jasno definisanje zahteva.</w:t>
            </w:r>
          </w:p>
          <w:p w14:paraId="326275A5" w14:textId="76121E5D" w:rsidR="0081471E" w:rsidRPr="006F61C6" w:rsidRDefault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Izbor tehnologije izrade</w:t>
            </w:r>
            <w:r w:rsidR="0013456B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177CFA65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</w:t>
            </w:r>
            <w:r w:rsidR="00644657">
              <w:rPr>
                <w:lang w:val="sr-Latn-CS"/>
              </w:rPr>
              <w:t>ničkih zahteva na samom početku planiranja.</w:t>
            </w:r>
          </w:p>
          <w:p w14:paraId="3DBFC216" w14:textId="7D06ACD8" w:rsidR="000F5EE8" w:rsidRDefault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0F5EE8">
              <w:rPr>
                <w:lang w:val="sr-Latn-CS"/>
              </w:rPr>
              <w:t xml:space="preserve">plana realizacija. </w:t>
            </w:r>
          </w:p>
          <w:p w14:paraId="738F0AC0" w14:textId="6D0F0664" w:rsidR="0013456B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0CE5D5ED" w:rsidR="00A355DD" w:rsidRDefault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Ar</w:t>
            </w:r>
            <w:r w:rsidR="00151CDF">
              <w:rPr>
                <w:lang w:val="sr-Latn-CS"/>
              </w:rPr>
              <w:t>hitekturno projektovanje</w:t>
            </w:r>
            <w:r>
              <w:rPr>
                <w:lang w:val="sr-Latn-CS"/>
              </w:rPr>
              <w:t xml:space="preserve"> i analiza slučajeva korišćenja.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20DF0474" w:rsidR="0013456B" w:rsidRPr="006F61C6" w:rsidRDefault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Blagovremeni d</w:t>
            </w:r>
            <w:r w:rsidR="000F5EE8">
              <w:rPr>
                <w:lang w:val="sr-Latn-CS"/>
              </w:rPr>
              <w:t>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31EE3B43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</w:t>
            </w:r>
            <w:r w:rsidR="0013456B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5DF63BCB" w:rsidR="00A355DD" w:rsidRPr="006F61C6" w:rsidRDefault="00A355DD" w:rsidP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</w:t>
            </w:r>
            <w:r w:rsidR="00644657">
              <w:rPr>
                <w:lang w:val="sr-Latn-CS"/>
              </w:rPr>
              <w:t xml:space="preserve">povratnih informacija </w:t>
            </w:r>
            <w:r>
              <w:rPr>
                <w:lang w:val="sr-Latn-CS"/>
              </w:rPr>
              <w:t>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2BA45463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</w:t>
            </w:r>
            <w:r w:rsidR="00644657">
              <w:rPr>
                <w:lang w:val="sr-Latn-CS"/>
              </w:rPr>
              <w:t xml:space="preserve">, izostavljenih zahteva i ispravka grešaka </w:t>
            </w:r>
            <w:r>
              <w:rPr>
                <w:lang w:val="sr-Latn-CS"/>
              </w:rPr>
              <w:t>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5A4626F4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  <w:r w:rsidR="00644657">
              <w:rPr>
                <w:lang w:val="sr-Latn-CS"/>
              </w:rPr>
              <w:t xml:space="preserve"> sistema</w:t>
            </w:r>
          </w:p>
        </w:tc>
        <w:tc>
          <w:tcPr>
            <w:tcW w:w="2195" w:type="dxa"/>
          </w:tcPr>
          <w:p w14:paraId="4CB19DCE" w14:textId="50513DB0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</w:t>
            </w:r>
            <w:r w:rsidR="00644657">
              <w:rPr>
                <w:lang w:val="sr-Latn-CS"/>
              </w:rPr>
              <w:t xml:space="preserve"> testiran od </w:t>
            </w:r>
            <w:r>
              <w:rPr>
                <w:lang w:val="sr-Latn-CS"/>
              </w:rPr>
              <w:t>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5730E3C9" w:rsidR="00A355DD" w:rsidRPr="00644657" w:rsidRDefault="00644657">
            <w:pPr>
              <w:pStyle w:val="BodyText"/>
              <w:ind w:left="0"/>
            </w:pPr>
            <w:r>
              <w:rPr>
                <w:lang w:val="sr-Latn-CS"/>
              </w:rPr>
              <w:t>Kvalitet proizvoda na visikom nivou.</w:t>
            </w:r>
          </w:p>
          <w:p w14:paraId="1BD8D949" w14:textId="27B5288F" w:rsidR="00A355DD" w:rsidRPr="006F61C6" w:rsidRDefault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Smanjenje</w:t>
            </w:r>
            <w:r w:rsidR="00A355DD">
              <w:rPr>
                <w:lang w:val="sr-Latn-CS"/>
              </w:rPr>
              <w:t xml:space="preserve"> verovatnoće pojave greški</w:t>
            </w:r>
            <w:r w:rsidR="00A355DD"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034A4B32" w:rsidR="002343C5" w:rsidRPr="006F61C6" w:rsidRDefault="00644657" w:rsidP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 dokumentacije</w:t>
            </w:r>
            <w:r w:rsidR="0099694D">
              <w:rPr>
                <w:lang w:val="sr-Latn-CS"/>
              </w:rPr>
              <w:t>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228F189A" w:rsidR="002343C5" w:rsidRPr="006F61C6" w:rsidRDefault="0064465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Obrada svih funkcionalnosti u okviru uputstva za upotrebu.</w:t>
            </w: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06F83FB" w14:textId="1565B070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644657">
        <w:rPr>
          <w:lang w:val="sr-Latn-CS"/>
        </w:rPr>
        <w:t xml:space="preserve">edloženi plan zahteva izdavanje inicijalne </w:t>
      </w:r>
      <w:r>
        <w:rPr>
          <w:lang w:val="sr-Latn-CS"/>
        </w:rPr>
        <w:t>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92E82DD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</w:t>
      </w:r>
      <w:r w:rsidR="00644657">
        <w:rPr>
          <w:lang w:val="sr-Latn-CS"/>
        </w:rPr>
        <w:t xml:space="preserve"> odabranim</w:t>
      </w:r>
      <w:r>
        <w:rPr>
          <w:lang w:val="sr-Latn-CS"/>
        </w:rPr>
        <w:t xml:space="preserve">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lastRenderedPageBreak/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2CC9A7B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34CE0A41" w14:textId="01980610" w:rsidR="00C4723D" w:rsidRDefault="00DF2F03" w:rsidP="00C4723D">
      <w:pPr>
        <w:pStyle w:val="BodyText"/>
        <w:jc w:val="center"/>
        <w:rPr>
          <w:lang w:val="sr-Latn-CS"/>
        </w:rPr>
      </w:pPr>
      <w:r w:rsidRPr="00DF2F03">
        <w:rPr>
          <w:noProof/>
          <w:lang w:eastAsia="en-US"/>
        </w:rPr>
        <w:drawing>
          <wp:inline distT="0" distB="0" distL="0" distR="0" wp14:anchorId="1786E28A" wp14:editId="0CD0026B">
            <wp:extent cx="5291138" cy="2343150"/>
            <wp:effectExtent l="0" t="0" r="0" b="0"/>
            <wp:docPr id="2" name="Picture 2" descr="C:\Users\krsti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ti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93" cy="23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Start w:id="10" w:name="_GoBack"/>
      <w:bookmarkEnd w:id="9"/>
      <w:bookmarkEnd w:id="10"/>
    </w:p>
    <w:p w14:paraId="3DC86F0C" w14:textId="4BCFD0CC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644657">
        <w:rPr>
          <w:lang w:val="sr-Latn-CS"/>
        </w:rPr>
        <w:t>GTCApp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14:paraId="776A0FE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4A06BDF" w14:textId="07A670D2" w:rsidR="002343C5" w:rsidRPr="006F61C6" w:rsidRDefault="0064465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 korisni</w:t>
      </w:r>
      <w:r>
        <w:rPr>
          <w:lang w:val="sr-Latn-RS"/>
        </w:rPr>
        <w:t>čkog interfejsa u QML jeziku.</w:t>
      </w:r>
    </w:p>
    <w:p w14:paraId="2EE05AC0" w14:textId="77777777" w:rsidR="00644657" w:rsidRDefault="00644657" w:rsidP="006E4C2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Upravljanje bazama podataka.</w:t>
      </w:r>
    </w:p>
    <w:p w14:paraId="397B4D4F" w14:textId="39F8E3C5" w:rsidR="00644657" w:rsidRDefault="00644657" w:rsidP="00644657">
      <w:pPr>
        <w:pStyle w:val="BodyText"/>
        <w:ind w:left="1080"/>
        <w:rPr>
          <w:lang w:val="sr-Latn-CS"/>
        </w:rPr>
      </w:pPr>
      <w:r>
        <w:rPr>
          <w:lang w:val="sr-Latn-CS"/>
        </w:rPr>
        <w:t>Oba kursa su zakazana pre početka faze realizacije. Predavanja će se održavati na online platformi Microsoft Teams. Literatura unapred obezbeđena.</w:t>
      </w: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14:paraId="1DDBB0A2" w14:textId="1B8A6A94" w:rsidR="00FD0ACA" w:rsidRDefault="00FD0ACA">
      <w:pPr>
        <w:pStyle w:val="BodyText"/>
        <w:rPr>
          <w:lang w:val="sr-Latn-CS"/>
        </w:rPr>
      </w:pPr>
      <w:r w:rsidRPr="4DBD4FF1">
        <w:rPr>
          <w:lang w:val="sr-Latn-CS"/>
        </w:rPr>
        <w:t xml:space="preserve">Budžet definisan za projekat na osnovu preliminarnih procena </w:t>
      </w:r>
      <w:r w:rsidR="00B75D52" w:rsidRPr="4DBD4FF1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00CD3D7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6559DCEA" w:rsidR="00870F50" w:rsidRPr="00870F50" w:rsidRDefault="00870F50" w:rsidP="00644657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644657">
              <w:rPr>
                <w:b/>
                <w:bCs/>
                <w:lang w:val="sr-Latn-CS"/>
              </w:rPr>
              <w:t>GTCApp</w:t>
            </w:r>
          </w:p>
        </w:tc>
      </w:tr>
      <w:tr w:rsidR="00870F50" w:rsidRPr="00870F50" w14:paraId="3DB1DA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7B23FEF0" w:rsidR="00870F50" w:rsidRPr="00870F50" w:rsidRDefault="006446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091C6CA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77C59A24" w:rsidR="00870F50" w:rsidRPr="00870F50" w:rsidRDefault="006446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870F50" w:rsidRPr="00870F50">
              <w:rPr>
                <w:lang w:val="sr-Latn-CS"/>
              </w:rPr>
              <w:t>,600.00 Din.</w:t>
            </w:r>
          </w:p>
        </w:tc>
      </w:tr>
      <w:tr w:rsidR="00870F50" w:rsidRPr="00870F50" w14:paraId="33DA16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74B0E28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701FD78D" w:rsidR="00870F50" w:rsidRPr="00870F50" w:rsidRDefault="006446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4E28EED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2679263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C4B374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01BD1515" w:rsidR="00870F50" w:rsidRPr="00870F50" w:rsidRDefault="006446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1E1D13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4FB19E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6025F7A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5FB8CD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0F3CABC7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5DB79445" w:rsidR="00870F50" w:rsidRPr="00870F50" w:rsidRDefault="006446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7BE33" w14:textId="77777777" w:rsidR="001C6404" w:rsidRDefault="001C6404">
      <w:r>
        <w:separator/>
      </w:r>
    </w:p>
  </w:endnote>
  <w:endnote w:type="continuationSeparator" w:id="0">
    <w:p w14:paraId="0C00956A" w14:textId="77777777" w:rsidR="001C6404" w:rsidRDefault="001C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4379A431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BD6C96">
            <w:rPr>
              <w:lang w:val="sr-Latn-CS"/>
            </w:rPr>
            <w:t>SquadTeam</w:t>
          </w:r>
          <w:r w:rsidRPr="006D0694">
            <w:rPr>
              <w:lang w:val="sr-Latn-CS"/>
            </w:rPr>
            <w:t xml:space="preserve">, </w:t>
          </w:r>
          <w:r w:rsidR="00BD6C96"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5D47B8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5D47B8" w:rsidRPr="005D47B8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2B87D" w14:textId="77777777" w:rsidR="001C6404" w:rsidRDefault="001C6404">
      <w:r>
        <w:separator/>
      </w:r>
    </w:p>
  </w:footnote>
  <w:footnote w:type="continuationSeparator" w:id="0">
    <w:p w14:paraId="00448051" w14:textId="77777777" w:rsidR="001C6404" w:rsidRDefault="001C6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219F1A66" w:rsidR="002343C5" w:rsidRPr="006F61C6" w:rsidRDefault="00BD6C9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SquadTeam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>
      <w:tc>
        <w:tcPr>
          <w:tcW w:w="6379" w:type="dxa"/>
        </w:tcPr>
        <w:p w14:paraId="2FD056B1" w14:textId="3390ED14" w:rsidR="002343C5" w:rsidRPr="006D0694" w:rsidRDefault="00BD6C96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D8CFB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62CFC52B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BD6C96">
            <w:rPr>
              <w:lang w:val="sr-Latn-CS"/>
            </w:rPr>
            <w:t>19.03.2021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6D40021E" w14:textId="77777777">
      <w:tc>
        <w:tcPr>
          <w:tcW w:w="9249" w:type="dxa"/>
          <w:gridSpan w:val="2"/>
        </w:tcPr>
        <w:p w14:paraId="4D7B4470" w14:textId="25FE349A" w:rsidR="002343C5" w:rsidRPr="00DF2F03" w:rsidRDefault="00DF2F03">
          <w:pPr>
            <w:rPr>
              <w:lang w:val="sr-Latn-RS"/>
            </w:rPr>
          </w:pPr>
          <w:r>
            <w:rPr>
              <w:lang w:val="sr-Latn-CS"/>
            </w:rPr>
            <w:t>SWE</w:t>
          </w:r>
          <w:r>
            <w:t>-</w:t>
          </w:r>
          <w:r>
            <w:rPr>
              <w:lang w:val="sr-Latn-RS"/>
            </w:rPr>
            <w:t>GTCApp</w:t>
          </w:r>
          <w:r>
            <w:t>-</w:t>
          </w:r>
          <w:r>
            <w:rPr>
              <w:lang w:val="sr-Latn-RS"/>
            </w:rPr>
            <w:t>04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F5EE8"/>
    <w:rsid w:val="00103833"/>
    <w:rsid w:val="0013456B"/>
    <w:rsid w:val="00151CDF"/>
    <w:rsid w:val="00157DAE"/>
    <w:rsid w:val="001B128E"/>
    <w:rsid w:val="001C6404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D47B8"/>
    <w:rsid w:val="005F3958"/>
    <w:rsid w:val="00614EF5"/>
    <w:rsid w:val="00644657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BD6C96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2F03"/>
    <w:rsid w:val="00DF310B"/>
    <w:rsid w:val="00E464F7"/>
    <w:rsid w:val="00EA1072"/>
    <w:rsid w:val="00EB4996"/>
    <w:rsid w:val="00EC70CF"/>
    <w:rsid w:val="00F334DC"/>
    <w:rsid w:val="00F62203"/>
    <w:rsid w:val="00FD0ACA"/>
    <w:rsid w:val="3BCC5733"/>
    <w:rsid w:val="44C5C7E7"/>
    <w:rsid w:val="4DB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BECA8"/>
  <w15:docId w15:val="{45C036A2-DDE6-46C0-861C-255F0981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320430F7BDC4D95EEC7F3A76C383D" ma:contentTypeVersion="3" ma:contentTypeDescription="Create a new document." ma:contentTypeScope="" ma:versionID="d3edddc424f166f486392210c762005e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bbc82427c37503d4596ab551c71547d8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9DF16-E5A7-43BE-965D-85314A447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69e-a588-42a8-9d13-a8260772f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FDDFF-E4A2-4E64-BF75-675B6A98A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61AD60-2C8F-44F8-A80E-8AC97667B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71480-6D8A-4026-8DB8-29631835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Nikola Krstic</dc:creator>
  <cp:lastModifiedBy>Nikola Krstic</cp:lastModifiedBy>
  <cp:revision>2</cp:revision>
  <cp:lastPrinted>1999-04-23T13:49:00Z</cp:lastPrinted>
  <dcterms:created xsi:type="dcterms:W3CDTF">2021-03-19T21:59:00Z</dcterms:created>
  <dcterms:modified xsi:type="dcterms:W3CDTF">2021-03-19T21:59:00Z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