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6F61C6" w:rsidRDefault="002343C5">
      <w:pPr>
        <w:pStyle w:val="BodyText"/>
        <w:rPr>
          <w:lang w:val="sr-Latn-CS"/>
        </w:rPr>
      </w:pPr>
      <w:bookmarkStart w:id="0" w:name="_GoBack"/>
      <w:bookmarkEnd w:id="0"/>
    </w:p>
    <w:p w:rsidR="006D0694" w:rsidRDefault="005933C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 w:rsidR="006D0694" w:rsidRDefault="005933C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Go To Chill </w:t>
      </w: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5933C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06.03.2021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8D3275" w:rsidRDefault="005933CE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Nikola K</w:t>
            </w:r>
            <w:r w:rsidR="008D3275">
              <w:rPr>
                <w:lang w:val="sr-Latn-CS"/>
              </w:rPr>
              <w:t>rsti</w:t>
            </w:r>
            <w:r w:rsidR="008D3275">
              <w:rPr>
                <w:lang w:val="sr-Latn-RS"/>
              </w:rPr>
              <w:t>ć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554B1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4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Opis projekta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_Toc507815238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554B1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5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Znanja i veštine potrebne za izradu projekta</w:t>
      </w:r>
      <w:r w:rsidR="00A70277">
        <w:rPr>
          <w:noProof/>
        </w:rPr>
        <w:tab/>
      </w:r>
      <w:r>
        <w:rPr>
          <w:noProof/>
        </w:rPr>
        <w:t>5</w:t>
      </w:r>
    </w:p>
    <w:p w:rsidR="00A70277" w:rsidRPr="00AE7AE3" w:rsidRDefault="00554B1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6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i motivacija tima</w:t>
      </w:r>
      <w:r w:rsidR="00A70277">
        <w:rPr>
          <w:noProof/>
        </w:rPr>
        <w:tab/>
      </w:r>
      <w:r>
        <w:rPr>
          <w:noProof/>
        </w:rPr>
        <w:t>5</w:t>
      </w:r>
    </w:p>
    <w:p w:rsidR="00A70277" w:rsidRPr="00AE7AE3" w:rsidRDefault="00554B1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7</w:t>
      </w:r>
      <w:r w:rsidR="00A70277" w:rsidRPr="002E44F0">
        <w:rPr>
          <w:noProof/>
          <w:lang w:val="sr-Latn-CS"/>
        </w:rPr>
        <w:t>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Vođa tima</w:t>
      </w:r>
      <w:r w:rsidR="00A70277">
        <w:rPr>
          <w:noProof/>
        </w:rPr>
        <w:tab/>
      </w:r>
      <w:r>
        <w:rPr>
          <w:noProof/>
        </w:rPr>
        <w:t>6</w:t>
      </w:r>
    </w:p>
    <w:p w:rsidR="00A70277" w:rsidRPr="00AE7AE3" w:rsidRDefault="00554B1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>8</w:t>
      </w:r>
      <w:r w:rsidR="00A70277" w:rsidRPr="002E44F0">
        <w:rPr>
          <w:noProof/>
          <w:lang w:val="sr-Latn-CS"/>
        </w:rPr>
        <w:t>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Komunikacija</w:t>
      </w:r>
      <w:r w:rsidR="00A70277">
        <w:rPr>
          <w:noProof/>
        </w:rPr>
        <w:tab/>
      </w:r>
      <w:r>
        <w:rPr>
          <w:noProof/>
        </w:rPr>
        <w:t>7</w:t>
      </w:r>
    </w:p>
    <w:p w:rsidR="00A70277" w:rsidRPr="00AE7AE3" w:rsidRDefault="00554B15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>
        <w:rPr>
          <w:noProof/>
          <w:lang w:val="sr-Latn-CS"/>
        </w:rPr>
        <w:t xml:space="preserve">9.      </w:t>
      </w:r>
      <w:r w:rsidR="00A70277" w:rsidRPr="002E44F0">
        <w:rPr>
          <w:noProof/>
          <w:lang w:val="sr-Latn-CS"/>
        </w:rPr>
        <w:t>Planiranje vremena</w:t>
      </w:r>
      <w:r w:rsidR="00A70277">
        <w:rPr>
          <w:noProof/>
        </w:rPr>
        <w:tab/>
      </w:r>
      <w:r>
        <w:rPr>
          <w:noProof/>
        </w:rPr>
        <w:t>7</w:t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A97B47" w:rsidRPr="00D15DFA" w:rsidRDefault="00F267E3" w:rsidP="00A97B47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507815234"/>
      <w:r>
        <w:rPr>
          <w:lang w:val="sr-Latn-CS"/>
        </w:rPr>
        <w:t>Cilj dokumenta</w:t>
      </w:r>
      <w:bookmarkEnd w:id="1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>razvoj</w:t>
      </w:r>
      <w:r w:rsidR="005933CE">
        <w:rPr>
          <w:lang w:val="sr-Latn-CS"/>
        </w:rPr>
        <w:t xml:space="preserve"> android aplikacije za jednostavno i brzo pronala</w:t>
      </w:r>
      <w:r w:rsidR="005933CE">
        <w:rPr>
          <w:lang w:val="sr-Latn-RS"/>
        </w:rPr>
        <w:t xml:space="preserve">ženje </w:t>
      </w:r>
      <w:r w:rsidR="00EC0140">
        <w:rPr>
          <w:lang w:val="sr-Latn-RS"/>
        </w:rPr>
        <w:t xml:space="preserve">odgovarajuće lokacije za izlet i opuštanje </w:t>
      </w:r>
      <w:r w:rsidR="005933CE">
        <w:rPr>
          <w:lang w:val="sr-Latn-CS"/>
        </w:rPr>
        <w:t>– GTCApp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8D3275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osobine </w:t>
      </w:r>
      <w:r w:rsidR="008D3275">
        <w:rPr>
          <w:lang w:val="sr-Latn-CS"/>
        </w:rPr>
        <w:t>članova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Pr="00EC0140" w:rsidRDefault="00F267E3" w:rsidP="00EC0140">
      <w:pPr>
        <w:pStyle w:val="Heading1"/>
        <w:numPr>
          <w:ilvl w:val="0"/>
          <w:numId w:val="5"/>
        </w:numPr>
        <w:rPr>
          <w:lang w:val="sr-Latn-CS"/>
        </w:rPr>
      </w:pPr>
      <w:bookmarkStart w:id="3" w:name="_Toc507815236"/>
      <w:r>
        <w:rPr>
          <w:lang w:val="sr-Latn-CS"/>
        </w:rPr>
        <w:t>Lična karta projekta</w:t>
      </w:r>
      <w:bookmarkEnd w:id="3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5924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EC0140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GTCApp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F72656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SquadTeam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F267E3" w:rsidRDefault="00EC0140" w:rsidP="005A054F">
            <w:r>
              <w:t>Nikola Krstić, 17200, vođa tima,</w:t>
            </w:r>
          </w:p>
          <w:p w:rsidR="00EC0140" w:rsidRDefault="00EC0140" w:rsidP="005A054F">
            <w:r>
              <w:t>Nikola Petrović, 17344,</w:t>
            </w:r>
          </w:p>
          <w:p w:rsidR="00EC0140" w:rsidRDefault="00EC0140" w:rsidP="005A054F">
            <w:r>
              <w:t>Petar Petković, 17339,</w:t>
            </w:r>
          </w:p>
          <w:p w:rsidR="00EC0140" w:rsidRPr="00A97B47" w:rsidRDefault="00936C6C" w:rsidP="005A054F">
            <w:r>
              <w:t>Saš</w:t>
            </w:r>
            <w:r w:rsidR="00EC0140">
              <w:t>a Stojiljković, 17470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EC0140" w:rsidRDefault="00EC0140" w:rsidP="00AB1DE2">
            <w:pPr>
              <w:rPr>
                <w:lang w:val="sr-Latn-RS"/>
              </w:rPr>
            </w:pPr>
            <w:r>
              <w:t>Većina stanovnika/</w:t>
            </w:r>
            <w:r>
              <w:rPr>
                <w:lang w:val="sr-Latn-RS"/>
              </w:rPr>
              <w:t>posetioca nekog grada nije dovoljno informisana o zanimljivim lokac</w:t>
            </w:r>
            <w:r w:rsidR="00843EC4">
              <w:rPr>
                <w:lang w:val="sr-Latn-RS"/>
              </w:rPr>
              <w:t>ijama koje se nalaze u okolini</w:t>
            </w:r>
            <w:r w:rsidR="00936C6C">
              <w:rPr>
                <w:lang w:val="sr-Latn-RS"/>
              </w:rPr>
              <w:t xml:space="preserve"> i događ</w:t>
            </w:r>
            <w:r w:rsidR="00A86692">
              <w:rPr>
                <w:lang w:val="sr-Latn-RS"/>
              </w:rPr>
              <w:t>ajima koji se tu održavaju.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843EC4" w:rsidP="00AB1DE2">
            <w:r>
              <w:t>Turiste, stanovnike koji bi bolje da upoznaju grad i okolinu.</w:t>
            </w:r>
            <w:r w:rsidR="00AB1DE2" w:rsidRPr="00AB1DE2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843EC4" w:rsidP="00AB1DE2">
            <w:r>
              <w:t>Neinformisanost ljudi o zanimljivim mestima za izlazak i opuštanje.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56F83" w:rsidP="00AB1DE2">
            <w:r>
              <w:t>Omogu</w:t>
            </w:r>
            <w:r>
              <w:rPr>
                <w:lang w:val="sr-Latn-RS"/>
              </w:rPr>
              <w:t>ćiti lokalnim</w:t>
            </w:r>
            <w:r w:rsidR="00843EC4">
              <w:t xml:space="preserve"> stanovnici</w:t>
            </w:r>
            <w:r>
              <w:t>ma</w:t>
            </w:r>
            <w:r w:rsidR="00843EC4">
              <w:t xml:space="preserve"> i posetioci</w:t>
            </w:r>
            <w:r>
              <w:t>ma da se lakše informišu o lokacijama i aktivnostima koje se održavaju u okolini.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86692" w:rsidP="00AB1DE2">
            <w:r>
              <w:t>Turisti</w:t>
            </w:r>
            <w:r w:rsidR="00C56F83">
              <w:t>ma</w:t>
            </w:r>
            <w:r>
              <w:t xml:space="preserve"> i lokalni</w:t>
            </w:r>
            <w:r w:rsidR="00C56F83">
              <w:t>m</w:t>
            </w:r>
            <w:r>
              <w:t xml:space="preserve"> stanovnici</w:t>
            </w:r>
            <w:r w:rsidR="00C56F83">
              <w:t>ma</w:t>
            </w:r>
            <w:r>
              <w:t xml:space="preserve"> koji žele da bolje upoznaju svoju okolinu, ili su zainteresovani za neku organizovanu aktivnost.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C56F83" w:rsidP="00AB1DE2">
            <w:r>
              <w:t>Će moći da pretražuju</w:t>
            </w:r>
            <w:r w:rsidR="00930539">
              <w:t xml:space="preserve"> zanimljiva mesta za posetu, imati </w:t>
            </w:r>
            <w:r w:rsidR="00653D57">
              <w:t>mogu</w:t>
            </w:r>
            <w:r w:rsidR="00930539">
              <w:t>ćnost dodavanja novih lokacija, organizovati aktivnosti ili pokazati interesovanje za postojeće</w:t>
            </w:r>
            <w:r w:rsidR="00653D57">
              <w:t xml:space="preserve">.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F41807" w:rsidP="00AB1DE2">
            <w:r>
              <w:t>Android(korisnici), Desktop(Administratori) aplikacija</w:t>
            </w:r>
            <w:r w:rsidR="003718EE"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0539" w:rsidRDefault="00930539" w:rsidP="00930539">
            <w:r>
              <w:t xml:space="preserve">-Omogućava pretragu manje </w:t>
            </w:r>
            <w:r w:rsidR="00653D57">
              <w:t>poznatih lokacija,</w:t>
            </w:r>
            <w:r>
              <w:t xml:space="preserve"> oranizovanje novih aktivnosti ili iskazivanje zainteresovanosti za postojeće,</w:t>
            </w:r>
            <w:r w:rsidR="00653D57">
              <w:t xml:space="preserve"> uvid u komentare i ocene drugih korisnika, </w:t>
            </w:r>
            <w:r w:rsidR="003419EA">
              <w:t>delje</w:t>
            </w:r>
            <w:r>
              <w:t>nje svog mišljenja sa drugima</w:t>
            </w:r>
            <w:r w:rsidR="003419EA">
              <w:t xml:space="preserve"> i obaveštavanje korisnika</w:t>
            </w:r>
            <w:r>
              <w:t xml:space="preserve"> (ANDROID)</w:t>
            </w:r>
            <w:r w:rsidR="003419EA">
              <w:t>.</w:t>
            </w:r>
          </w:p>
          <w:p w:rsidR="00AB1DE2" w:rsidRPr="00930539" w:rsidRDefault="00930539" w:rsidP="00D81738">
            <w:pPr>
              <w:rPr>
                <w:lang w:val="sr-Latn-RS"/>
              </w:rPr>
            </w:pPr>
            <w:r>
              <w:t>-Omogućava pregledanje dodatih</w:t>
            </w:r>
            <w:r w:rsidR="003718EE">
              <w:t xml:space="preserve"> lokacija od strane korisnika, </w:t>
            </w:r>
            <w:r>
              <w:t>odobravanje, odnosno odbacivanje istih</w:t>
            </w:r>
            <w:r w:rsidR="003718EE">
              <w:t xml:space="preserve"> (DESKTOP)</w:t>
            </w:r>
            <w:r>
              <w:t>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EAB" w:rsidRPr="00AB1DE2" w:rsidRDefault="00D81738" w:rsidP="00D81738">
            <w:r>
              <w:t>K</w:t>
            </w:r>
            <w:r w:rsidR="00CD1EAB">
              <w:t>onkurencije</w:t>
            </w:r>
            <w:r>
              <w:t xml:space="preserve"> postoji mogućnost pregledanja manje poznatih lokacija, dobijanja predloga za posetu, kao i obaveštenja o aktivnostima organizovanim u blizini.</w:t>
            </w:r>
            <w:r w:rsidR="00CD1EAB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D81738" w:rsidP="00AB1DE2">
            <w:r>
              <w:t xml:space="preserve">Omogućiti brzo nalaženje željene lokacije za odmor, obaveštavanje korisnika o aktuelnim događajima i mestima. </w:t>
            </w:r>
          </w:p>
        </w:tc>
      </w:tr>
    </w:tbl>
    <w:p w:rsidR="00D96EF7" w:rsidRPr="006F61C6" w:rsidRDefault="00D96EF7" w:rsidP="00D96EF7">
      <w:pPr>
        <w:pStyle w:val="Heading1"/>
        <w:rPr>
          <w:lang w:val="sr-Latn-CS"/>
        </w:rPr>
      </w:pPr>
      <w:bookmarkStart w:id="4" w:name="_Toc507815238"/>
      <w:r>
        <w:rPr>
          <w:lang w:val="sr-Latn-CS"/>
        </w:rPr>
        <w:t>Opis projekta</w:t>
      </w:r>
      <w:bookmarkEnd w:id="4"/>
    </w:p>
    <w:p w:rsidR="00E55D5A" w:rsidRDefault="00E55D5A" w:rsidP="00D96EF7">
      <w:pPr>
        <w:pStyle w:val="BodyText"/>
        <w:rPr>
          <w:lang w:val="sr-Latn-CS"/>
        </w:rPr>
      </w:pPr>
      <w:r>
        <w:rPr>
          <w:lang w:val="sr-Latn-CS"/>
        </w:rPr>
        <w:t>Informisanje korisnika o manje poznatim lokacijama i aktivnostima koje se održavaju na tim lokacijama.</w:t>
      </w:r>
    </w:p>
    <w:p w:rsidR="00F41807" w:rsidRDefault="00F41807" w:rsidP="00D96EF7">
      <w:pPr>
        <w:pStyle w:val="BodyText"/>
        <w:rPr>
          <w:lang w:val="sr-Latn-CS"/>
        </w:rPr>
      </w:pPr>
      <w:r>
        <w:rPr>
          <w:lang w:val="sr-Latn-CS"/>
        </w:rPr>
        <w:t>Mogućnost prijavljivanja korisnika.</w:t>
      </w:r>
    </w:p>
    <w:p w:rsidR="00E55D5A" w:rsidRDefault="00DC2CBE" w:rsidP="00D96EF7">
      <w:pPr>
        <w:pStyle w:val="BodyText"/>
        <w:rPr>
          <w:lang w:val="sr-Latn-CS"/>
        </w:rPr>
      </w:pPr>
      <w:r>
        <w:rPr>
          <w:lang w:val="sr-Latn-CS"/>
        </w:rPr>
        <w:t>Omogućavanje</w:t>
      </w:r>
      <w:r w:rsidR="00F41807">
        <w:rPr>
          <w:lang w:val="sr-Latn-CS"/>
        </w:rPr>
        <w:t xml:space="preserve"> </w:t>
      </w:r>
      <w:r>
        <w:rPr>
          <w:lang w:val="sr-Latn-CS"/>
        </w:rPr>
        <w:t xml:space="preserve">korisnicima dodavanje zanimljivih lokacija, ocenjivanje i davanje komentara, kreiranje i pronalaženje događaja. </w:t>
      </w:r>
    </w:p>
    <w:p w:rsidR="00D82AB4" w:rsidRDefault="00D82AB4" w:rsidP="00D15DFA">
      <w:pPr>
        <w:pStyle w:val="BodyText"/>
        <w:rPr>
          <w:lang w:val="sr-Latn-CS"/>
        </w:rPr>
      </w:pPr>
      <w:r>
        <w:rPr>
          <w:lang w:val="sr-Latn-CS"/>
        </w:rPr>
        <w:t>Davanje preporuka korisnicima i obaveštavanje korisnika o organizovanim aktivnostima</w:t>
      </w:r>
      <w:r w:rsidR="00D15DFA">
        <w:rPr>
          <w:lang w:val="sr-Latn-CS"/>
        </w:rPr>
        <w:t xml:space="preserve"> </w:t>
      </w:r>
      <w:r>
        <w:rPr>
          <w:lang w:val="sr-Latn-CS"/>
        </w:rPr>
        <w:t>na osnovu njihovih interesovanja.</w:t>
      </w:r>
    </w:p>
    <w:p w:rsidR="00F41807" w:rsidRDefault="00F41807" w:rsidP="00F41807">
      <w:pPr>
        <w:pStyle w:val="BodyText"/>
        <w:ind w:left="0"/>
        <w:rPr>
          <w:lang w:val="sr-Latn-CS"/>
        </w:rPr>
      </w:pPr>
      <w:r>
        <w:rPr>
          <w:lang w:val="sr-Latn-CS"/>
        </w:rPr>
        <w:lastRenderedPageBreak/>
        <w:tab/>
        <w:t>Čuvanje  podataka o lokacijama, aktivnostima i korisnicima.</w:t>
      </w:r>
    </w:p>
    <w:p w:rsidR="00F41807" w:rsidRDefault="00F41807" w:rsidP="00D15DFA">
      <w:pPr>
        <w:pStyle w:val="BodyText"/>
        <w:ind w:left="0" w:firstLine="720"/>
        <w:rPr>
          <w:lang w:val="sr-Latn-CS"/>
        </w:rPr>
      </w:pPr>
      <w:r>
        <w:rPr>
          <w:lang w:val="sr-Latn-CS"/>
        </w:rPr>
        <w:t>Administrator proverava i odobrava lokacije dodate od strane korisnika.</w:t>
      </w:r>
    </w:p>
    <w:p w:rsidR="00D96EF7" w:rsidRPr="006F61C6" w:rsidRDefault="005A054F" w:rsidP="00D96EF7">
      <w:pPr>
        <w:pStyle w:val="Heading1"/>
        <w:rPr>
          <w:lang w:val="sr-Latn-CS"/>
        </w:rPr>
      </w:pPr>
      <w:bookmarkStart w:id="5" w:name="_Toc507815239"/>
      <w:r>
        <w:rPr>
          <w:lang w:val="sr-Latn-CS"/>
        </w:rPr>
        <w:t>Znanja i veštine potrebne za izradu projekta</w:t>
      </w:r>
      <w:bookmarkEnd w:id="5"/>
    </w:p>
    <w:p w:rsidR="00D96EF7" w:rsidRDefault="00D82AB4" w:rsidP="00D96EF7">
      <w:pPr>
        <w:pStyle w:val="BodyText"/>
        <w:rPr>
          <w:lang w:val="sr-Latn-CS"/>
        </w:rPr>
      </w:pPr>
      <w:r>
        <w:rPr>
          <w:lang w:val="sr-Latn-CS"/>
        </w:rPr>
        <w:t>Poznavanje programskog jezika C++ i razvojnog okruženja QT.</w:t>
      </w:r>
    </w:p>
    <w:p w:rsidR="00D82AB4" w:rsidRDefault="00D82AB4" w:rsidP="00D96EF7">
      <w:pPr>
        <w:pStyle w:val="BodyText"/>
        <w:rPr>
          <w:lang w:val="sr-Latn-CS"/>
        </w:rPr>
      </w:pPr>
      <w:r>
        <w:rPr>
          <w:lang w:val="sr-Latn-CS"/>
        </w:rPr>
        <w:t>Rad sa SQL bazama podataka.</w:t>
      </w:r>
    </w:p>
    <w:p w:rsidR="00D15DFA" w:rsidRDefault="00D15DFA" w:rsidP="00D96EF7">
      <w:pPr>
        <w:pStyle w:val="BodyText"/>
        <w:rPr>
          <w:lang w:val="sr-Latn-CS"/>
        </w:rPr>
      </w:pPr>
      <w:r>
        <w:rPr>
          <w:lang w:val="sr-Latn-CS"/>
        </w:rPr>
        <w:t>Poznavanje osnove CSS</w:t>
      </w:r>
      <w:r>
        <w:t>-a</w:t>
      </w:r>
      <w:r>
        <w:rPr>
          <w:lang w:val="sr-Latn-CS"/>
        </w:rPr>
        <w:t xml:space="preserve">. </w:t>
      </w:r>
    </w:p>
    <w:p w:rsidR="00F41807" w:rsidRDefault="00F41807" w:rsidP="00D96EF7">
      <w:pPr>
        <w:pStyle w:val="BodyText"/>
        <w:rPr>
          <w:lang w:val="sr-Latn-CS"/>
        </w:rPr>
      </w:pPr>
    </w:p>
    <w:p w:rsidR="00D82AB4" w:rsidRDefault="00F41807" w:rsidP="00D96EF7">
      <w:pPr>
        <w:pStyle w:val="BodyText"/>
        <w:rPr>
          <w:lang w:val="sr-Latn-RS"/>
        </w:rPr>
      </w:pPr>
      <w:r>
        <w:rPr>
          <w:lang w:val="sr-Latn-CS"/>
        </w:rPr>
        <w:t>Nikola Petrovi</w:t>
      </w:r>
      <w:r>
        <w:rPr>
          <w:lang w:val="sr-Latn-RS"/>
        </w:rPr>
        <w:t>ć</w:t>
      </w:r>
    </w:p>
    <w:p w:rsidR="00F41807" w:rsidRDefault="00434D79" w:rsidP="00D96EF7">
      <w:pPr>
        <w:pStyle w:val="BodyText"/>
      </w:pPr>
      <w:r>
        <w:t>Dobro p</w:t>
      </w:r>
      <w:r w:rsidR="00F41807">
        <w:t>oznavanje objektno orjentisanog programiranja.</w:t>
      </w:r>
    </w:p>
    <w:p w:rsidR="00434D79" w:rsidRDefault="00434D79" w:rsidP="00D96EF7">
      <w:pPr>
        <w:pStyle w:val="BodyText"/>
      </w:pPr>
      <w:r>
        <w:t>Iskustvo u radu sa bazama podataka.</w:t>
      </w:r>
    </w:p>
    <w:p w:rsidR="00434D79" w:rsidRDefault="00434D79" w:rsidP="00D96EF7">
      <w:pPr>
        <w:pStyle w:val="BodyText"/>
      </w:pPr>
      <w:r>
        <w:t>Solidno poznavanje razvojnog okruženja QT.</w:t>
      </w:r>
    </w:p>
    <w:p w:rsidR="00434D79" w:rsidRDefault="00434D79" w:rsidP="00D96EF7">
      <w:pPr>
        <w:pStyle w:val="BodyText"/>
      </w:pPr>
    </w:p>
    <w:p w:rsidR="00434D79" w:rsidRDefault="00434D79" w:rsidP="00434D79">
      <w:pPr>
        <w:pStyle w:val="BodyText"/>
        <w:rPr>
          <w:lang w:val="sr-Latn-RS"/>
        </w:rPr>
      </w:pPr>
      <w:r>
        <w:t>Sasa Stojiljkovi</w:t>
      </w:r>
      <w:r>
        <w:rPr>
          <w:lang w:val="sr-Latn-RS"/>
        </w:rPr>
        <w:t>ć</w:t>
      </w:r>
    </w:p>
    <w:p w:rsidR="00434D79" w:rsidRDefault="00434D79" w:rsidP="00434D79">
      <w:pPr>
        <w:pStyle w:val="BodyText"/>
        <w:rPr>
          <w:lang w:val="sr-Latn-RS"/>
        </w:rPr>
      </w:pPr>
      <w:r>
        <w:rPr>
          <w:lang w:val="sr-Latn-RS"/>
        </w:rPr>
        <w:t>Dobro poznavanje razvojnog okruženja QT.</w:t>
      </w:r>
    </w:p>
    <w:p w:rsidR="00434D79" w:rsidRDefault="00434D79" w:rsidP="00434D79">
      <w:pPr>
        <w:pStyle w:val="BodyText"/>
        <w:rPr>
          <w:lang w:val="sr-Latn-RS"/>
        </w:rPr>
      </w:pPr>
      <w:r>
        <w:rPr>
          <w:lang w:val="sr-Latn-RS"/>
        </w:rPr>
        <w:t>Rad u programskom jeziku C++.</w:t>
      </w:r>
    </w:p>
    <w:p w:rsidR="00434D79" w:rsidRDefault="00434D79" w:rsidP="00434D79">
      <w:pPr>
        <w:pStyle w:val="BodyText"/>
        <w:rPr>
          <w:lang w:val="sr-Latn-RS"/>
        </w:rPr>
      </w:pPr>
      <w:r>
        <w:rPr>
          <w:lang w:val="sr-Latn-RS"/>
        </w:rPr>
        <w:t>Iskustvo u timskom radu.</w:t>
      </w:r>
    </w:p>
    <w:p w:rsidR="00434D79" w:rsidRDefault="00434D79" w:rsidP="00434D79">
      <w:pPr>
        <w:pStyle w:val="BodyText"/>
        <w:rPr>
          <w:lang w:val="sr-Latn-RS"/>
        </w:rPr>
      </w:pPr>
    </w:p>
    <w:p w:rsidR="00434D79" w:rsidRDefault="00434D79" w:rsidP="00434D79">
      <w:pPr>
        <w:pStyle w:val="BodyText"/>
        <w:rPr>
          <w:lang w:val="sr-Latn-RS"/>
        </w:rPr>
      </w:pPr>
    </w:p>
    <w:p w:rsidR="00434D79" w:rsidRDefault="00434D79" w:rsidP="00434D79">
      <w:pPr>
        <w:pStyle w:val="BodyText"/>
        <w:rPr>
          <w:lang w:val="sr-Latn-RS"/>
        </w:rPr>
      </w:pPr>
      <w:r>
        <w:rPr>
          <w:lang w:val="sr-Latn-RS"/>
        </w:rPr>
        <w:t>Petar Petković</w:t>
      </w:r>
    </w:p>
    <w:p w:rsidR="00434D79" w:rsidRDefault="00434D79" w:rsidP="00434D79">
      <w:pPr>
        <w:pStyle w:val="BodyText"/>
        <w:rPr>
          <w:lang w:val="sr-Latn-RS"/>
        </w:rPr>
      </w:pPr>
      <w:r>
        <w:rPr>
          <w:lang w:val="sr-Latn-RS"/>
        </w:rPr>
        <w:t>Dobar dizajner.</w:t>
      </w:r>
    </w:p>
    <w:p w:rsidR="00434D79" w:rsidRDefault="00434D79" w:rsidP="00434D79">
      <w:pPr>
        <w:pStyle w:val="BodyText"/>
        <w:rPr>
          <w:lang w:val="sr-Latn-RS"/>
        </w:rPr>
      </w:pPr>
      <w:r>
        <w:rPr>
          <w:lang w:val="sr-Latn-RS"/>
        </w:rPr>
        <w:t>Vešt</w:t>
      </w:r>
      <w:r w:rsidR="00B00228">
        <w:rPr>
          <w:lang w:val="sr-Latn-RS"/>
        </w:rPr>
        <w:t xml:space="preserve"> u rešavanju problema.</w:t>
      </w:r>
    </w:p>
    <w:p w:rsidR="00D15DFA" w:rsidRDefault="00D15DFA" w:rsidP="00434D79">
      <w:pPr>
        <w:pStyle w:val="BodyText"/>
        <w:rPr>
          <w:lang w:val="sr-Latn-RS"/>
        </w:rPr>
      </w:pPr>
      <w:r>
        <w:rPr>
          <w:lang w:val="sr-Latn-RS"/>
        </w:rPr>
        <w:t>Solidno poznavanje programskog jezika C++.</w:t>
      </w:r>
    </w:p>
    <w:p w:rsidR="00434D79" w:rsidRDefault="00434D79" w:rsidP="00434D79">
      <w:pPr>
        <w:pStyle w:val="BodyText"/>
        <w:rPr>
          <w:lang w:val="sr-Latn-RS"/>
        </w:rPr>
      </w:pPr>
    </w:p>
    <w:p w:rsidR="00434D79" w:rsidRDefault="00434D79" w:rsidP="00434D79">
      <w:pPr>
        <w:pStyle w:val="BodyText"/>
        <w:rPr>
          <w:lang w:val="sr-Latn-RS"/>
        </w:rPr>
      </w:pPr>
      <w:r>
        <w:rPr>
          <w:lang w:val="sr-Latn-RS"/>
        </w:rPr>
        <w:t>Nikola Krstić</w:t>
      </w:r>
    </w:p>
    <w:p w:rsidR="00B00228" w:rsidRDefault="00B00228" w:rsidP="00434D79">
      <w:pPr>
        <w:pStyle w:val="BodyText"/>
        <w:rPr>
          <w:lang w:val="sr-Latn-RS"/>
        </w:rPr>
      </w:pPr>
      <w:r>
        <w:rPr>
          <w:lang w:val="sr-Latn-RS"/>
        </w:rPr>
        <w:t>Iskustvo u vođenju tima.</w:t>
      </w:r>
    </w:p>
    <w:p w:rsidR="00434D79" w:rsidRDefault="00434D79" w:rsidP="00434D79">
      <w:pPr>
        <w:pStyle w:val="BodyText"/>
        <w:rPr>
          <w:lang w:val="sr-Latn-RS"/>
        </w:rPr>
      </w:pPr>
      <w:r>
        <w:rPr>
          <w:lang w:val="sr-Latn-RS"/>
        </w:rPr>
        <w:t>Veliko iskustvo u radu na raznim projektima.</w:t>
      </w:r>
    </w:p>
    <w:p w:rsidR="00434D79" w:rsidRDefault="00434D79" w:rsidP="00434D79">
      <w:pPr>
        <w:pStyle w:val="BodyText"/>
        <w:rPr>
          <w:lang w:val="sr-Latn-RS"/>
        </w:rPr>
      </w:pPr>
      <w:r>
        <w:rPr>
          <w:lang w:val="sr-Latn-RS"/>
        </w:rPr>
        <w:t>Iskustvo u timskom radu.</w:t>
      </w:r>
    </w:p>
    <w:p w:rsidR="00B00228" w:rsidRDefault="00B00228" w:rsidP="00434D79">
      <w:pPr>
        <w:pStyle w:val="BodyText"/>
        <w:rPr>
          <w:lang w:val="sr-Latn-RS"/>
        </w:rPr>
      </w:pPr>
      <w:r>
        <w:rPr>
          <w:lang w:val="sr-Latn-RS"/>
        </w:rPr>
        <w:t>Dobro poznavanje programskog jezika C++.</w:t>
      </w:r>
    </w:p>
    <w:p w:rsidR="005A054F" w:rsidRDefault="00B00228" w:rsidP="00B00228">
      <w:pPr>
        <w:pStyle w:val="BodyText"/>
        <w:ind w:left="0"/>
        <w:rPr>
          <w:lang w:val="sr-Latn-RS"/>
        </w:rPr>
      </w:pPr>
      <w:r>
        <w:rPr>
          <w:lang w:val="sr-Latn-RS"/>
        </w:rPr>
        <w:tab/>
      </w:r>
    </w:p>
    <w:p w:rsidR="00936C6C" w:rsidRDefault="00936C6C" w:rsidP="00B00228">
      <w:pPr>
        <w:pStyle w:val="BodyText"/>
        <w:ind w:left="0"/>
        <w:rPr>
          <w:lang w:val="sr-Latn-RS"/>
        </w:rPr>
      </w:pPr>
      <w:r>
        <w:rPr>
          <w:lang w:val="sr-Latn-RS"/>
        </w:rPr>
        <w:tab/>
        <w:t>Rizici:</w:t>
      </w:r>
    </w:p>
    <w:p w:rsidR="00B00228" w:rsidRDefault="00B00228" w:rsidP="00B00228">
      <w:pPr>
        <w:pStyle w:val="BodyText"/>
        <w:ind w:left="0"/>
        <w:rPr>
          <w:lang w:val="sr-Latn-RS"/>
        </w:rPr>
      </w:pPr>
      <w:r>
        <w:rPr>
          <w:lang w:val="sr-Latn-RS"/>
        </w:rPr>
        <w:tab/>
        <w:t>Ograničena mogućnost kreiranja korisničkog i</w:t>
      </w:r>
      <w:r w:rsidR="005A4B2D">
        <w:rPr>
          <w:lang w:val="sr-Latn-RS"/>
        </w:rPr>
        <w:t>n</w:t>
      </w:r>
      <w:r>
        <w:rPr>
          <w:lang w:val="sr-Latn-RS"/>
        </w:rPr>
        <w:t>terfejsa u razvojnom okruženju QT.</w:t>
      </w:r>
    </w:p>
    <w:p w:rsidR="00B00228" w:rsidRDefault="00B00228" w:rsidP="00B00228">
      <w:pPr>
        <w:pStyle w:val="BodyText"/>
        <w:ind w:left="0"/>
        <w:rPr>
          <w:lang w:val="sr-Latn-CS"/>
        </w:rPr>
      </w:pPr>
      <w:r>
        <w:rPr>
          <w:lang w:val="sr-Latn-RS"/>
        </w:rPr>
        <w:tab/>
        <w:t>Nedostatak vremena.</w:t>
      </w:r>
    </w:p>
    <w:p w:rsidR="005A054F" w:rsidRPr="006F61C6" w:rsidRDefault="00835400" w:rsidP="005A054F">
      <w:pPr>
        <w:pStyle w:val="Heading1"/>
        <w:rPr>
          <w:lang w:val="sr-Latn-CS"/>
        </w:rPr>
      </w:pPr>
      <w:bookmarkStart w:id="6" w:name="_Toc507815240"/>
      <w:r>
        <w:rPr>
          <w:lang w:val="sr-Latn-CS"/>
        </w:rPr>
        <w:t>Cilj i motivacija tima</w:t>
      </w:r>
      <w:bookmarkEnd w:id="6"/>
    </w:p>
    <w:p w:rsidR="00835400" w:rsidRDefault="00B00228" w:rsidP="00835400">
      <w:pPr>
        <w:pStyle w:val="BodyText"/>
        <w:rPr>
          <w:lang w:val="sr-Latn-CS"/>
        </w:rPr>
      </w:pPr>
      <w:r>
        <w:rPr>
          <w:lang w:val="sr-Latn-CS"/>
        </w:rPr>
        <w:t>Usvajanje novih znanja.</w:t>
      </w:r>
    </w:p>
    <w:p w:rsidR="00B00228" w:rsidRDefault="00B00228" w:rsidP="00835400">
      <w:pPr>
        <w:pStyle w:val="BodyText"/>
        <w:rPr>
          <w:lang w:val="sr-Latn-CS"/>
        </w:rPr>
      </w:pPr>
      <w:r>
        <w:rPr>
          <w:lang w:val="sr-Latn-CS"/>
        </w:rPr>
        <w:lastRenderedPageBreak/>
        <w:t>Sticanje iskustva.</w:t>
      </w:r>
    </w:p>
    <w:p w:rsidR="00B00228" w:rsidRDefault="00B00228" w:rsidP="00835400">
      <w:pPr>
        <w:pStyle w:val="BodyText"/>
        <w:rPr>
          <w:lang w:val="sr-Latn-CS"/>
        </w:rPr>
      </w:pPr>
      <w:r>
        <w:rPr>
          <w:lang w:val="sr-Latn-CS"/>
        </w:rPr>
        <w:t>Uspešna realizacija projekta.</w:t>
      </w:r>
    </w:p>
    <w:p w:rsidR="00B50770" w:rsidRPr="00D96EF7" w:rsidRDefault="00B50770" w:rsidP="00835400">
      <w:pPr>
        <w:pStyle w:val="BodyText"/>
        <w:rPr>
          <w:lang w:val="sr-Latn-CS"/>
        </w:rPr>
      </w:pP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Ciljevi članova:</w:t>
      </w:r>
    </w:p>
    <w:p w:rsidR="0083540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Nikola Petrović</w:t>
      </w: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Sticanje iskustva u timskom radu.</w:t>
      </w:r>
    </w:p>
    <w:p w:rsidR="00B50770" w:rsidRDefault="00B50770" w:rsidP="00835400">
      <w:pPr>
        <w:pStyle w:val="BodyText"/>
        <w:rPr>
          <w:lang w:val="sr-Latn-CS"/>
        </w:rPr>
      </w:pP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Sasa Stojiljković</w:t>
      </w: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Usavršavanje postojećih i sticanje novih veština.</w:t>
      </w:r>
    </w:p>
    <w:p w:rsidR="00B50770" w:rsidRDefault="00B50770" w:rsidP="00835400">
      <w:pPr>
        <w:pStyle w:val="BodyText"/>
        <w:rPr>
          <w:lang w:val="sr-Latn-CS"/>
        </w:rPr>
      </w:pP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Petar Petković</w:t>
      </w: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Primena stečenog znanja u praktičnom radu.</w:t>
      </w:r>
    </w:p>
    <w:p w:rsidR="00B50770" w:rsidRDefault="00B50770" w:rsidP="00835400">
      <w:pPr>
        <w:pStyle w:val="BodyText"/>
        <w:rPr>
          <w:lang w:val="sr-Latn-CS"/>
        </w:rPr>
      </w:pP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Nikola Krstić</w:t>
      </w: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Uspešna realizacija projekta u definisanom vremenskom roku.</w:t>
      </w:r>
    </w:p>
    <w:p w:rsidR="00B50770" w:rsidRDefault="00B50770" w:rsidP="00835400">
      <w:pPr>
        <w:pStyle w:val="BodyText"/>
        <w:rPr>
          <w:lang w:val="sr-Latn-CS"/>
        </w:rPr>
      </w:pPr>
    </w:p>
    <w:p w:rsidR="00B50770" w:rsidRDefault="00B50770" w:rsidP="00835400">
      <w:pPr>
        <w:pStyle w:val="BodyText"/>
        <w:rPr>
          <w:lang w:val="sr-Latn-CS"/>
        </w:rPr>
      </w:pPr>
    </w:p>
    <w:p w:rsidR="00B50770" w:rsidRDefault="00B50770" w:rsidP="00B50770">
      <w:pPr>
        <w:pStyle w:val="BodyText"/>
        <w:rPr>
          <w:lang w:val="sr-Latn-CS"/>
        </w:rPr>
      </w:pPr>
      <w:r>
        <w:rPr>
          <w:lang w:val="sr-Latn-CS"/>
        </w:rPr>
        <w:t>Osobine članova:</w:t>
      </w: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Nikola Petrović</w:t>
      </w: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Ličnost koja se sama motiviše.</w:t>
      </w:r>
    </w:p>
    <w:p w:rsidR="00B50770" w:rsidRDefault="00B50770" w:rsidP="00835400">
      <w:pPr>
        <w:pStyle w:val="BodyText"/>
        <w:rPr>
          <w:lang w:val="sr-Latn-CS"/>
        </w:rPr>
      </w:pP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Sasa Stojiljković</w:t>
      </w: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Ličnost motivisana zadatkom.</w:t>
      </w:r>
    </w:p>
    <w:p w:rsidR="00B50770" w:rsidRDefault="00B50770" w:rsidP="00835400">
      <w:pPr>
        <w:pStyle w:val="BodyText"/>
        <w:rPr>
          <w:lang w:val="sr-Latn-CS"/>
        </w:rPr>
      </w:pP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Petar Petković</w:t>
      </w: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Ličnost motivisana komunikacijom.</w:t>
      </w:r>
    </w:p>
    <w:p w:rsidR="00B50770" w:rsidRDefault="00B50770" w:rsidP="00835400">
      <w:pPr>
        <w:pStyle w:val="BodyText"/>
        <w:rPr>
          <w:lang w:val="sr-Latn-CS"/>
        </w:rPr>
      </w:pP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Nikola Krstić</w:t>
      </w:r>
    </w:p>
    <w:p w:rsidR="00B50770" w:rsidRDefault="00B50770" w:rsidP="00835400">
      <w:pPr>
        <w:pStyle w:val="BodyText"/>
        <w:rPr>
          <w:lang w:val="sr-Latn-CS"/>
        </w:rPr>
      </w:pPr>
      <w:r>
        <w:rPr>
          <w:lang w:val="sr-Latn-CS"/>
        </w:rPr>
        <w:t>Ličnost motivisana zadatkom.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7" w:name="_Toc507815241"/>
      <w:r>
        <w:rPr>
          <w:lang w:val="sr-Latn-CS"/>
        </w:rPr>
        <w:t>Vođa tima</w:t>
      </w:r>
      <w:bookmarkEnd w:id="7"/>
    </w:p>
    <w:p w:rsidR="00C7565B" w:rsidRDefault="00C7565B" w:rsidP="00B50770">
      <w:pPr>
        <w:pStyle w:val="BodyText"/>
        <w:rPr>
          <w:lang w:val="sr-Latn-CS"/>
        </w:rPr>
      </w:pPr>
      <w:r>
        <w:rPr>
          <w:lang w:val="sr-Latn-CS"/>
        </w:rPr>
        <w:t>Skroman i motivisan.</w:t>
      </w:r>
    </w:p>
    <w:p w:rsidR="00C7565B" w:rsidRDefault="00C7565B" w:rsidP="00B50770">
      <w:pPr>
        <w:pStyle w:val="BodyText"/>
        <w:rPr>
          <w:lang w:val="sr-Latn-CS"/>
        </w:rPr>
      </w:pPr>
      <w:r>
        <w:rPr>
          <w:lang w:val="sr-Latn-CS"/>
        </w:rPr>
        <w:t>Društven</w:t>
      </w:r>
    </w:p>
    <w:p w:rsidR="00C7565B" w:rsidRDefault="00C7565B" w:rsidP="00B50770">
      <w:pPr>
        <w:pStyle w:val="BodyText"/>
        <w:rPr>
          <w:lang w:val="sr-Latn-CS"/>
        </w:rPr>
      </w:pPr>
      <w:r>
        <w:rPr>
          <w:lang w:val="sr-Latn-CS"/>
        </w:rPr>
        <w:t>Iskustvo upravljanja projektima.</w:t>
      </w:r>
    </w:p>
    <w:p w:rsidR="00C7565B" w:rsidRDefault="00C7565B" w:rsidP="00B50770">
      <w:pPr>
        <w:pStyle w:val="BodyText"/>
        <w:rPr>
          <w:lang w:val="sr-Latn-CS"/>
        </w:rPr>
      </w:pPr>
      <w:r>
        <w:rPr>
          <w:lang w:val="sr-Latn-CS"/>
        </w:rPr>
        <w:t>Dobar organizator.</w:t>
      </w:r>
    </w:p>
    <w:p w:rsidR="00C7565B" w:rsidRDefault="00C7565B" w:rsidP="00C7565B">
      <w:pPr>
        <w:pStyle w:val="BodyText"/>
        <w:rPr>
          <w:lang w:val="sr-Latn-CS"/>
        </w:rPr>
      </w:pPr>
      <w:r>
        <w:rPr>
          <w:lang w:val="sr-Latn-CS"/>
        </w:rPr>
        <w:t>Poznavanje tehnologija potrebna za izradu projekta.</w:t>
      </w:r>
    </w:p>
    <w:p w:rsidR="00995C29" w:rsidRPr="006F61C6" w:rsidRDefault="00D62E1E" w:rsidP="00995C29">
      <w:pPr>
        <w:pStyle w:val="Heading1"/>
        <w:rPr>
          <w:lang w:val="sr-Latn-CS"/>
        </w:rPr>
      </w:pPr>
      <w:bookmarkStart w:id="8" w:name="_Toc507815242"/>
      <w:r>
        <w:rPr>
          <w:lang w:val="sr-Latn-CS"/>
        </w:rPr>
        <w:lastRenderedPageBreak/>
        <w:t>Komunikacija</w:t>
      </w:r>
      <w:bookmarkEnd w:id="8"/>
    </w:p>
    <w:p w:rsidR="00C7565B" w:rsidRPr="00C7565B" w:rsidRDefault="00C7565B" w:rsidP="00C7565B">
      <w:pPr>
        <w:pStyle w:val="BodyText"/>
        <w:rPr>
          <w:lang w:val="sr-Latn-RS"/>
        </w:rPr>
      </w:pPr>
      <w:r>
        <w:rPr>
          <w:lang w:val="sr-Latn-CS"/>
        </w:rPr>
        <w:t>Komunikacija na platformi MS Teams</w:t>
      </w:r>
      <w:r>
        <w:rPr>
          <w:lang w:val="sr-Latn-RS"/>
        </w:rPr>
        <w:t>-a, grupa na društvenoj mreži Messenger.</w:t>
      </w:r>
    </w:p>
    <w:p w:rsidR="00C7565B" w:rsidRDefault="00C7565B" w:rsidP="00995C29">
      <w:pPr>
        <w:pStyle w:val="BodyText"/>
        <w:rPr>
          <w:lang w:val="sr-Latn-CS"/>
        </w:rPr>
      </w:pPr>
      <w:r>
        <w:rPr>
          <w:lang w:val="sr-Latn-CS"/>
        </w:rPr>
        <w:t>Sastanci se održavaju putem platforme MS Teams ili uživo.</w:t>
      </w:r>
    </w:p>
    <w:p w:rsidR="00C7565B" w:rsidRDefault="00C7565B" w:rsidP="00995C29">
      <w:pPr>
        <w:pStyle w:val="BodyText"/>
        <w:rPr>
          <w:lang w:val="sr-Latn-CS"/>
        </w:rPr>
      </w:pPr>
      <w:r>
        <w:rPr>
          <w:lang w:val="sr-Latn-CS"/>
        </w:rPr>
        <w:t>Sve odluke i način realizacije pišemo u deljenom dokumentu.</w:t>
      </w:r>
    </w:p>
    <w:p w:rsidR="00D62E1E" w:rsidRDefault="00C7565B" w:rsidP="00D62E1E">
      <w:pPr>
        <w:pStyle w:val="BodyText"/>
        <w:rPr>
          <w:lang w:val="sr-Latn-CS"/>
        </w:rPr>
      </w:pPr>
      <w:r>
        <w:rPr>
          <w:lang w:val="sr-Latn-CS"/>
        </w:rPr>
        <w:t>Razmena podataka se vrši preko GIT platforme.</w:t>
      </w:r>
    </w:p>
    <w:p w:rsidR="00835400" w:rsidRPr="00383F7B" w:rsidRDefault="00835400" w:rsidP="00383F7B">
      <w:pPr>
        <w:pStyle w:val="Heading1"/>
        <w:rPr>
          <w:lang w:val="sr-Latn-CS"/>
        </w:rPr>
      </w:pPr>
      <w:bookmarkStart w:id="9" w:name="_Toc507815243"/>
      <w:r>
        <w:rPr>
          <w:lang w:val="sr-Latn-CS"/>
        </w:rPr>
        <w:t>Planiranje vremena</w:t>
      </w:r>
      <w:bookmarkEnd w:id="9"/>
    </w:p>
    <w:p w:rsidR="00383F7B" w:rsidRDefault="00383F7B" w:rsidP="00835400">
      <w:pPr>
        <w:pStyle w:val="BodyText"/>
        <w:rPr>
          <w:lang w:val="sr-Latn-CS"/>
        </w:rPr>
      </w:pPr>
      <w:r>
        <w:rPr>
          <w:lang w:val="sr-Latn-CS"/>
        </w:rPr>
        <w:t>Prosečan nedeljni broj sati: 15 po članu tima.</w:t>
      </w:r>
    </w:p>
    <w:p w:rsidR="00835400" w:rsidRPr="00D96EF7" w:rsidRDefault="00383F7B" w:rsidP="00835400">
      <w:pPr>
        <w:pStyle w:val="BodyText"/>
        <w:rPr>
          <w:lang w:val="sr-Latn-CS"/>
        </w:rPr>
      </w:pPr>
      <w:r>
        <w:rPr>
          <w:lang w:val="sr-Latn-CS"/>
        </w:rPr>
        <w:t>Kolektivni odmor u periodu održavanja aprilskog roka.</w:t>
      </w:r>
    </w:p>
    <w:p w:rsidR="00995C29" w:rsidRDefault="00995C29" w:rsidP="00995C29">
      <w:pPr>
        <w:pStyle w:val="BodyText"/>
        <w:rPr>
          <w:lang w:val="sr-Latn-CS"/>
        </w:rPr>
      </w:pPr>
      <w:r>
        <w:rPr>
          <w:lang w:val="sr-Latn-CS"/>
        </w:rPr>
        <w:t>Proceniti ukupan broj sati rada na izradi projekta</w:t>
      </w:r>
      <w:r w:rsidR="00383F7B">
        <w:rPr>
          <w:lang w:val="sr-Latn-CS"/>
        </w:rPr>
        <w:t>: 200 po članu tima.</w:t>
      </w:r>
    </w:p>
    <w:p w:rsidR="00835400" w:rsidRDefault="00835400" w:rsidP="00835400">
      <w:pPr>
        <w:pStyle w:val="BodyText"/>
        <w:rPr>
          <w:lang w:val="sr-Latn-RS"/>
        </w:rPr>
      </w:pP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8DD" w:rsidRDefault="00E368DD">
      <w:r>
        <w:separator/>
      </w:r>
    </w:p>
  </w:endnote>
  <w:endnote w:type="continuationSeparator" w:id="0">
    <w:p w:rsidR="00E368DD" w:rsidRDefault="00E3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5933CE">
            <w:rPr>
              <w:lang w:val="sr-Latn-CS"/>
            </w:rPr>
            <w:t>GTCApp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5933CE">
            <w:rPr>
              <w:lang w:val="sr-Latn-CS"/>
            </w:rPr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023E6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023E6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8DD" w:rsidRDefault="00E368DD">
      <w:r>
        <w:separator/>
      </w:r>
    </w:p>
  </w:footnote>
  <w:footnote w:type="continuationSeparator" w:id="0">
    <w:p w:rsidR="00E368DD" w:rsidRDefault="00E368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F72656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SquadTeam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5933CE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5933CE">
            <w:rPr>
              <w:lang w:val="sr-Latn-CS"/>
            </w:rPr>
            <w:t>06</w:t>
          </w:r>
          <w:r w:rsidR="006F61C6" w:rsidRPr="006D0694">
            <w:rPr>
              <w:lang w:val="sr-Latn-CS"/>
            </w:rPr>
            <w:t>.0</w:t>
          </w:r>
          <w:r w:rsidR="005933CE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5933CE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343C5" w:rsidRPr="006D0694" w:rsidRDefault="00F72656" w:rsidP="005933CE">
          <w:pPr>
            <w:rPr>
              <w:lang w:val="sr-Latn-CS"/>
            </w:rPr>
          </w:pPr>
          <w:r>
            <w:rPr>
              <w:lang w:val="sr-Latn-CS"/>
            </w:rPr>
            <w:t>SquadTeam</w:t>
          </w:r>
          <w:r w:rsidR="005933CE">
            <w:rPr>
              <w:lang w:val="sr-Latn-CS"/>
            </w:rPr>
            <w:t>-GTCApp-01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23E6F"/>
    <w:rsid w:val="000F5EE8"/>
    <w:rsid w:val="00103833"/>
    <w:rsid w:val="00151CDF"/>
    <w:rsid w:val="00157DAE"/>
    <w:rsid w:val="001E4E21"/>
    <w:rsid w:val="001F6798"/>
    <w:rsid w:val="00210E17"/>
    <w:rsid w:val="002343C5"/>
    <w:rsid w:val="0024759A"/>
    <w:rsid w:val="00257501"/>
    <w:rsid w:val="00260B17"/>
    <w:rsid w:val="002632D1"/>
    <w:rsid w:val="002B4765"/>
    <w:rsid w:val="003312BC"/>
    <w:rsid w:val="003419EA"/>
    <w:rsid w:val="00345DE5"/>
    <w:rsid w:val="003718EE"/>
    <w:rsid w:val="00383F7B"/>
    <w:rsid w:val="00387292"/>
    <w:rsid w:val="003A4834"/>
    <w:rsid w:val="003C6C27"/>
    <w:rsid w:val="003D5CA3"/>
    <w:rsid w:val="003E416D"/>
    <w:rsid w:val="003F7DFE"/>
    <w:rsid w:val="00422B0E"/>
    <w:rsid w:val="00434D79"/>
    <w:rsid w:val="0046548E"/>
    <w:rsid w:val="00490DC7"/>
    <w:rsid w:val="00495821"/>
    <w:rsid w:val="004A22E8"/>
    <w:rsid w:val="0053248E"/>
    <w:rsid w:val="005430FA"/>
    <w:rsid w:val="00554B15"/>
    <w:rsid w:val="00555767"/>
    <w:rsid w:val="00574004"/>
    <w:rsid w:val="005933CE"/>
    <w:rsid w:val="005A054F"/>
    <w:rsid w:val="005A4B2D"/>
    <w:rsid w:val="00614EF5"/>
    <w:rsid w:val="00653D57"/>
    <w:rsid w:val="00670936"/>
    <w:rsid w:val="006776CF"/>
    <w:rsid w:val="006D0694"/>
    <w:rsid w:val="006D41CE"/>
    <w:rsid w:val="006F61C6"/>
    <w:rsid w:val="007450FC"/>
    <w:rsid w:val="007A2854"/>
    <w:rsid w:val="007E1F8E"/>
    <w:rsid w:val="0081471E"/>
    <w:rsid w:val="00835400"/>
    <w:rsid w:val="0084235B"/>
    <w:rsid w:val="00843EC4"/>
    <w:rsid w:val="00851B00"/>
    <w:rsid w:val="00870F50"/>
    <w:rsid w:val="008D3275"/>
    <w:rsid w:val="008E29EF"/>
    <w:rsid w:val="008E3870"/>
    <w:rsid w:val="008F13A1"/>
    <w:rsid w:val="009207A8"/>
    <w:rsid w:val="00930539"/>
    <w:rsid w:val="0093054F"/>
    <w:rsid w:val="00936C6C"/>
    <w:rsid w:val="00995C29"/>
    <w:rsid w:val="0099694D"/>
    <w:rsid w:val="009B511B"/>
    <w:rsid w:val="00A70277"/>
    <w:rsid w:val="00A74DEF"/>
    <w:rsid w:val="00A86692"/>
    <w:rsid w:val="00A97B47"/>
    <w:rsid w:val="00AB1DE2"/>
    <w:rsid w:val="00AC06A4"/>
    <w:rsid w:val="00AE7AE3"/>
    <w:rsid w:val="00B00228"/>
    <w:rsid w:val="00B10BF0"/>
    <w:rsid w:val="00B357AD"/>
    <w:rsid w:val="00B40827"/>
    <w:rsid w:val="00B50770"/>
    <w:rsid w:val="00B549D9"/>
    <w:rsid w:val="00B75D52"/>
    <w:rsid w:val="00B93575"/>
    <w:rsid w:val="00BB7AAA"/>
    <w:rsid w:val="00BD39B8"/>
    <w:rsid w:val="00C24B5D"/>
    <w:rsid w:val="00C30C23"/>
    <w:rsid w:val="00C4723D"/>
    <w:rsid w:val="00C502CA"/>
    <w:rsid w:val="00C56F83"/>
    <w:rsid w:val="00C7565B"/>
    <w:rsid w:val="00CC420E"/>
    <w:rsid w:val="00CD1EAB"/>
    <w:rsid w:val="00CF694C"/>
    <w:rsid w:val="00D104B9"/>
    <w:rsid w:val="00D15DFA"/>
    <w:rsid w:val="00D36260"/>
    <w:rsid w:val="00D62E1E"/>
    <w:rsid w:val="00D81738"/>
    <w:rsid w:val="00D82AB4"/>
    <w:rsid w:val="00D96EF7"/>
    <w:rsid w:val="00D97F08"/>
    <w:rsid w:val="00DC2CBE"/>
    <w:rsid w:val="00DF310B"/>
    <w:rsid w:val="00DF5EE4"/>
    <w:rsid w:val="00E368DD"/>
    <w:rsid w:val="00E464F7"/>
    <w:rsid w:val="00E55D5A"/>
    <w:rsid w:val="00E76922"/>
    <w:rsid w:val="00EA1072"/>
    <w:rsid w:val="00EB4996"/>
    <w:rsid w:val="00EC0140"/>
    <w:rsid w:val="00EC70CF"/>
    <w:rsid w:val="00F267E3"/>
    <w:rsid w:val="00F334DC"/>
    <w:rsid w:val="00F41807"/>
    <w:rsid w:val="00F62203"/>
    <w:rsid w:val="00F72656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ADDFC-3C68-42D4-9119-3E9A532D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BodyTextChar">
    <w:name w:val="Body Text Char"/>
    <w:link w:val="BodyText"/>
    <w:rsid w:val="00D82AB4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7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Nikola Krstic</cp:lastModifiedBy>
  <cp:revision>2</cp:revision>
  <cp:lastPrinted>1999-04-23T13:49:00Z</cp:lastPrinted>
  <dcterms:created xsi:type="dcterms:W3CDTF">2021-03-14T20:53:00Z</dcterms:created>
  <dcterms:modified xsi:type="dcterms:W3CDTF">2021-03-14T20:53:00Z</dcterms:modified>
</cp:coreProperties>
</file>